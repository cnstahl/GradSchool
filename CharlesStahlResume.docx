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6CC6B" w14:textId="77777777" w:rsidR="00B83FED" w:rsidRPr="000446EF" w:rsidRDefault="00B83FED" w:rsidP="00B83FED">
      <w:pPr>
        <w:pStyle w:val="Title"/>
        <w:tabs>
          <w:tab w:val="left" w:pos="3856"/>
        </w:tabs>
        <w:jc w:val="center"/>
        <w:rPr>
          <w:rFonts w:asciiTheme="minorHAnsi" w:hAnsiTheme="minorHAnsi"/>
          <w:sz w:val="32"/>
          <w:szCs w:val="32"/>
        </w:rPr>
      </w:pPr>
      <w:r w:rsidRPr="000446EF">
        <w:rPr>
          <w:rFonts w:asciiTheme="minorHAnsi" w:hAnsiTheme="minorHAnsi"/>
          <w:sz w:val="32"/>
          <w:szCs w:val="32"/>
        </w:rPr>
        <w:t>Charles Stahl</w:t>
      </w:r>
    </w:p>
    <w:p w14:paraId="70D97A12" w14:textId="77777777" w:rsidR="00B83FED" w:rsidRPr="000446EF" w:rsidRDefault="00B83FED" w:rsidP="00B83FED">
      <w:pPr>
        <w:tabs>
          <w:tab w:val="left" w:pos="4760"/>
        </w:tabs>
        <w:rPr>
          <w:szCs w:val="20"/>
        </w:rPr>
        <w:sectPr w:rsidR="00B83FED" w:rsidRPr="000446EF" w:rsidSect="00B83FED">
          <w:headerReference w:type="first" r:id="rId8"/>
          <w:pgSz w:w="12240" w:h="15840"/>
          <w:pgMar w:top="540" w:right="630" w:bottom="630" w:left="720" w:header="540" w:footer="720" w:gutter="0"/>
          <w:cols w:space="720"/>
          <w:titlePg/>
          <w:docGrid w:linePitch="360"/>
        </w:sectPr>
      </w:pPr>
    </w:p>
    <w:p w14:paraId="70932855" w14:textId="77777777" w:rsidR="00B83FED" w:rsidRPr="000446EF" w:rsidRDefault="00B83FED" w:rsidP="00B83FED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lastRenderedPageBreak/>
        <w:t>Campus Address:</w:t>
      </w:r>
    </w:p>
    <w:p w14:paraId="3DB5FA76" w14:textId="2DE360FD" w:rsidR="00162C2F" w:rsidRPr="000446EF" w:rsidRDefault="00162C2F" w:rsidP="00B83FED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t>3712 Frist Campus Center</w:t>
      </w:r>
    </w:p>
    <w:p w14:paraId="2644DFE5" w14:textId="68F15556" w:rsidR="00B83FED" w:rsidRPr="000446EF" w:rsidRDefault="00162C2F" w:rsidP="00162C2F">
      <w:pPr>
        <w:tabs>
          <w:tab w:val="left" w:pos="4760"/>
        </w:tabs>
        <w:rPr>
          <w:szCs w:val="20"/>
        </w:rPr>
      </w:pPr>
      <w:r w:rsidRPr="000446EF">
        <w:rPr>
          <w:szCs w:val="20"/>
        </w:rPr>
        <w:t>Princeton NJ, 08544</w:t>
      </w:r>
    </w:p>
    <w:p w14:paraId="6E17B31C" w14:textId="587F49F3" w:rsidR="00B83FED" w:rsidRPr="000446EF" w:rsidRDefault="00B83FED" w:rsidP="00B83FED">
      <w:pPr>
        <w:tabs>
          <w:tab w:val="left" w:pos="4760"/>
        </w:tabs>
        <w:jc w:val="center"/>
        <w:rPr>
          <w:szCs w:val="20"/>
        </w:rPr>
      </w:pPr>
      <w:r w:rsidRPr="000446EF">
        <w:rPr>
          <w:szCs w:val="20"/>
        </w:rPr>
        <w:lastRenderedPageBreak/>
        <w:t>cnstahl@princeton.edu</w:t>
      </w:r>
    </w:p>
    <w:p w14:paraId="54F1D462" w14:textId="0D63BA7C" w:rsidR="00B83FED" w:rsidRPr="000446EF" w:rsidRDefault="00B83FED" w:rsidP="00162C2F">
      <w:pPr>
        <w:tabs>
          <w:tab w:val="left" w:pos="4760"/>
        </w:tabs>
        <w:jc w:val="center"/>
        <w:rPr>
          <w:szCs w:val="20"/>
        </w:rPr>
      </w:pPr>
      <w:r w:rsidRPr="000446EF">
        <w:rPr>
          <w:szCs w:val="20"/>
        </w:rPr>
        <w:t>414-840-2964</w:t>
      </w:r>
    </w:p>
    <w:p w14:paraId="45F5CC49" w14:textId="77777777" w:rsidR="00162C2F" w:rsidRPr="000446EF" w:rsidRDefault="00162C2F" w:rsidP="00162C2F">
      <w:pPr>
        <w:tabs>
          <w:tab w:val="left" w:pos="4760"/>
        </w:tabs>
        <w:jc w:val="center"/>
        <w:rPr>
          <w:szCs w:val="20"/>
        </w:rPr>
      </w:pPr>
    </w:p>
    <w:p w14:paraId="188FA157" w14:textId="024764F9" w:rsidR="00B83FED" w:rsidRPr="000446EF" w:rsidRDefault="00122950" w:rsidP="00B83FED">
      <w:pPr>
        <w:tabs>
          <w:tab w:val="left" w:pos="4760"/>
        </w:tabs>
        <w:jc w:val="right"/>
        <w:rPr>
          <w:szCs w:val="20"/>
        </w:rPr>
      </w:pPr>
      <w:r w:rsidRPr="000446EF">
        <w:rPr>
          <w:szCs w:val="20"/>
        </w:rPr>
        <w:lastRenderedPageBreak/>
        <w:t>Permanent</w:t>
      </w:r>
      <w:r w:rsidR="00B83FED" w:rsidRPr="000446EF">
        <w:rPr>
          <w:szCs w:val="20"/>
        </w:rPr>
        <w:t xml:space="preserve"> Address:</w:t>
      </w:r>
    </w:p>
    <w:p w14:paraId="3AA6A6A4" w14:textId="07F96606" w:rsidR="00B83FED" w:rsidRPr="000446EF" w:rsidRDefault="00B83FED" w:rsidP="00B83FED">
      <w:pPr>
        <w:tabs>
          <w:tab w:val="left" w:pos="4760"/>
        </w:tabs>
        <w:jc w:val="right"/>
        <w:rPr>
          <w:szCs w:val="20"/>
        </w:rPr>
      </w:pPr>
      <w:r w:rsidRPr="000446EF">
        <w:rPr>
          <w:szCs w:val="20"/>
        </w:rPr>
        <w:t>2607 Wood</w:t>
      </w:r>
      <w:r w:rsidR="00122950" w:rsidRPr="000446EF">
        <w:rPr>
          <w:szCs w:val="20"/>
        </w:rPr>
        <w:t xml:space="preserve"> Place</w:t>
      </w:r>
    </w:p>
    <w:p w14:paraId="1A616E0B" w14:textId="281E8A6E" w:rsidR="00B83FED" w:rsidRPr="000446EF" w:rsidRDefault="00162C2F" w:rsidP="00B83FED">
      <w:pPr>
        <w:tabs>
          <w:tab w:val="left" w:pos="4760"/>
        </w:tabs>
        <w:jc w:val="right"/>
        <w:rPr>
          <w:szCs w:val="20"/>
        </w:rPr>
        <w:sectPr w:rsidR="00B83FED" w:rsidRPr="000446EF" w:rsidSect="00B83FED">
          <w:type w:val="continuous"/>
          <w:pgSz w:w="12240" w:h="15840"/>
          <w:pgMar w:top="540" w:right="630" w:bottom="630" w:left="720" w:header="540" w:footer="720" w:gutter="0"/>
          <w:cols w:num="3" w:space="720"/>
          <w:titlePg/>
          <w:docGrid w:linePitch="360"/>
        </w:sectPr>
      </w:pPr>
      <w:r w:rsidRPr="000446EF">
        <w:rPr>
          <w:szCs w:val="20"/>
        </w:rPr>
        <w:t>Shorewood, WI 53211</w:t>
      </w:r>
    </w:p>
    <w:p w14:paraId="68C05FDA" w14:textId="77777777" w:rsidR="0077707C" w:rsidRPr="000446EF" w:rsidRDefault="0077707C" w:rsidP="00720AAF">
      <w:pPr>
        <w:pBdr>
          <w:top w:val="single" w:sz="4" w:space="1" w:color="auto"/>
        </w:pBdr>
        <w:tabs>
          <w:tab w:val="left" w:pos="4760"/>
        </w:tabs>
        <w:rPr>
          <w:b/>
          <w:szCs w:val="20"/>
        </w:rPr>
      </w:pPr>
    </w:p>
    <w:p w14:paraId="7C7A5D46" w14:textId="77777777" w:rsidR="00F15AB8" w:rsidRPr="000446EF" w:rsidRDefault="00162C2F" w:rsidP="00F15AB8">
      <w:pPr>
        <w:spacing w:line="360" w:lineRule="auto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EDUCATION </w:t>
      </w:r>
      <w:r w:rsidR="00F15AB8" w:rsidRPr="000446EF">
        <w:rPr>
          <w:rFonts w:eastAsia="Times New Roman" w:cs="Times New Roman"/>
          <w:b/>
          <w:sz w:val="22"/>
          <w:szCs w:val="20"/>
        </w:rPr>
        <w:t xml:space="preserve">      </w:t>
      </w:r>
    </w:p>
    <w:p w14:paraId="6D097B72" w14:textId="581C2139" w:rsidR="00B83FED" w:rsidRPr="000446EF" w:rsidRDefault="00162C2F" w:rsidP="00F15AB8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Princeton University</w:t>
      </w:r>
      <w:r w:rsidRPr="000446EF">
        <w:rPr>
          <w:rFonts w:eastAsia="Times New Roman" w:cs="Times New Roman"/>
          <w:szCs w:val="20"/>
        </w:rPr>
        <w:t>, Princeton, NJ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ab/>
        <w:t xml:space="preserve">             </w:t>
      </w:r>
      <w:r w:rsidR="00EB5374" w:rsidRPr="000446EF">
        <w:rPr>
          <w:rFonts w:eastAsia="Times New Roman" w:cs="Times New Roman"/>
          <w:szCs w:val="20"/>
        </w:rPr>
        <w:t>May</w:t>
      </w:r>
      <w:r w:rsidRPr="000446EF">
        <w:rPr>
          <w:rFonts w:eastAsia="Times New Roman" w:cs="Times New Roman"/>
          <w:szCs w:val="20"/>
        </w:rPr>
        <w:t xml:space="preserve"> 2018</w:t>
      </w:r>
    </w:p>
    <w:p w14:paraId="438F857B" w14:textId="0A0FBA8B" w:rsidR="003F6CB5" w:rsidRPr="000446EF" w:rsidRDefault="00F15AB8" w:rsidP="003F6CB5">
      <w:pPr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ab/>
      </w:r>
      <w:r w:rsidR="003F6CB5" w:rsidRPr="000446EF">
        <w:rPr>
          <w:rFonts w:eastAsia="Times New Roman" w:cs="Times New Roman"/>
          <w:szCs w:val="20"/>
        </w:rPr>
        <w:t xml:space="preserve">A.B. Candidate; Major: Physics </w:t>
      </w:r>
      <w:r w:rsidR="005666D5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</w:r>
      <w:r w:rsidR="000446EF" w:rsidRPr="000446EF">
        <w:rPr>
          <w:rFonts w:eastAsia="Times New Roman" w:cs="Times New Roman"/>
          <w:szCs w:val="20"/>
        </w:rPr>
        <w:tab/>
      </w:r>
      <w:r w:rsidR="000446EF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</w:r>
      <w:r w:rsidR="005666D5" w:rsidRPr="000446EF">
        <w:rPr>
          <w:rFonts w:eastAsia="Times New Roman" w:cs="Times New Roman"/>
          <w:szCs w:val="20"/>
        </w:rPr>
        <w:tab/>
        <w:t xml:space="preserve">           </w:t>
      </w:r>
      <w:r w:rsidR="008F26AA" w:rsidRPr="000446EF">
        <w:rPr>
          <w:rFonts w:eastAsia="Times New Roman" w:cs="Times New Roman"/>
          <w:szCs w:val="20"/>
        </w:rPr>
        <w:tab/>
      </w:r>
      <w:r w:rsidR="008F26AA" w:rsidRPr="000446EF">
        <w:rPr>
          <w:rFonts w:eastAsia="Times New Roman" w:cs="Times New Roman"/>
          <w:szCs w:val="20"/>
        </w:rPr>
        <w:tab/>
        <w:t xml:space="preserve">             </w:t>
      </w:r>
      <w:r w:rsidR="003F6CB5" w:rsidRPr="000446EF">
        <w:rPr>
          <w:rFonts w:eastAsia="Times New Roman" w:cs="Times New Roman"/>
          <w:szCs w:val="20"/>
        </w:rPr>
        <w:t>GPA: 3.8</w:t>
      </w:r>
      <w:r w:rsidR="005F7EC7">
        <w:rPr>
          <w:rFonts w:eastAsia="Times New Roman" w:cs="Times New Roman"/>
          <w:szCs w:val="20"/>
        </w:rPr>
        <w:t>4</w:t>
      </w:r>
    </w:p>
    <w:p w14:paraId="7080C0CF" w14:textId="24AABB9C" w:rsidR="003F6CB5" w:rsidRPr="000446EF" w:rsidRDefault="003F6CB5" w:rsidP="003F6CB5">
      <w:pPr>
        <w:spacing w:line="24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Intended Certificate</w:t>
      </w:r>
      <w:r w:rsidR="008F26AA" w:rsidRPr="000446EF">
        <w:rPr>
          <w:rFonts w:eastAsia="Times New Roman" w:cs="Times New Roman"/>
          <w:szCs w:val="20"/>
        </w:rPr>
        <w:t>s</w:t>
      </w:r>
      <w:r w:rsidRPr="000446EF">
        <w:rPr>
          <w:rFonts w:eastAsia="Times New Roman" w:cs="Times New Roman"/>
          <w:szCs w:val="20"/>
        </w:rPr>
        <w:t xml:space="preserve">: Applications of </w:t>
      </w:r>
      <w:r w:rsidRPr="000446EF">
        <w:t>Computing</w:t>
      </w:r>
      <w:r w:rsidR="00323276" w:rsidRPr="000446EF">
        <w:rPr>
          <w:rFonts w:eastAsia="Times New Roman" w:cs="Times New Roman"/>
          <w:szCs w:val="20"/>
        </w:rPr>
        <w:t>, Applied and Computational Mathematics</w:t>
      </w:r>
      <w:r w:rsidRPr="000446EF">
        <w:rPr>
          <w:rFonts w:eastAsia="Times New Roman" w:cs="Times New Roman"/>
          <w:szCs w:val="20"/>
        </w:rPr>
        <w:tab/>
      </w:r>
      <w:r w:rsidR="00F15AB8" w:rsidRPr="000446EF">
        <w:rPr>
          <w:rFonts w:eastAsia="Times New Roman" w:cs="Times New Roman"/>
          <w:szCs w:val="20"/>
        </w:rPr>
        <w:t xml:space="preserve"> </w:t>
      </w:r>
    </w:p>
    <w:p w14:paraId="440A3D08" w14:textId="119D1F36" w:rsidR="005709CB" w:rsidRPr="000446EF" w:rsidRDefault="00162C2F" w:rsidP="00DA09BE">
      <w:pPr>
        <w:tabs>
          <w:tab w:val="left" w:pos="972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Coursework includes</w:t>
      </w:r>
      <w:r w:rsidR="00F15AB8" w:rsidRPr="000446EF">
        <w:rPr>
          <w:rFonts w:eastAsia="Times New Roman" w:cs="Times New Roman"/>
          <w:szCs w:val="20"/>
        </w:rPr>
        <w:t>:</w:t>
      </w:r>
      <w:r w:rsidRPr="000446EF">
        <w:rPr>
          <w:rFonts w:eastAsia="Times New Roman" w:cs="Times New Roman"/>
          <w:szCs w:val="20"/>
        </w:rPr>
        <w:t xml:space="preserve"> </w:t>
      </w:r>
      <w:r w:rsidR="0077707C" w:rsidRPr="000446EF">
        <w:rPr>
          <w:rFonts w:eastAsia="Times New Roman" w:cs="Times New Roman"/>
          <w:szCs w:val="20"/>
        </w:rPr>
        <w:t xml:space="preserve">Classical Mechanics; Quantum Mechanics; </w:t>
      </w:r>
      <w:r w:rsidR="00323276" w:rsidRPr="000446EF">
        <w:rPr>
          <w:rFonts w:eastAsia="Times New Roman" w:cs="Times New Roman"/>
          <w:szCs w:val="20"/>
        </w:rPr>
        <w:t xml:space="preserve">Introduction to Relativity; </w:t>
      </w:r>
      <w:r w:rsidR="00DA09BE">
        <w:rPr>
          <w:rFonts w:eastAsia="Times New Roman" w:cs="Times New Roman"/>
          <w:szCs w:val="20"/>
        </w:rPr>
        <w:t xml:space="preserve">Advanced Electromagnetism; Quantum Field Theory; </w:t>
      </w:r>
      <w:r w:rsidR="00F15AB8" w:rsidRPr="000446EF">
        <w:rPr>
          <w:rFonts w:eastAsia="Times New Roman" w:cs="Times New Roman"/>
          <w:szCs w:val="20"/>
        </w:rPr>
        <w:t xml:space="preserve">General Computer Science; </w:t>
      </w:r>
      <w:r w:rsidR="00720AAF" w:rsidRPr="000446EF">
        <w:rPr>
          <w:rFonts w:eastAsia="Times New Roman" w:cs="Times New Roman"/>
          <w:szCs w:val="20"/>
        </w:rPr>
        <w:t>Complex Analysis</w:t>
      </w:r>
    </w:p>
    <w:p w14:paraId="411CDF89" w14:textId="66456596" w:rsidR="00F15AB8" w:rsidRPr="000446EF" w:rsidRDefault="00F15AB8" w:rsidP="00F15AB8">
      <w:pPr>
        <w:spacing w:line="240" w:lineRule="auto"/>
        <w:ind w:left="1800" w:right="810"/>
        <w:rPr>
          <w:rFonts w:eastAsia="Times New Roman" w:cs="Times New Roman"/>
          <w:szCs w:val="20"/>
        </w:rPr>
      </w:pPr>
    </w:p>
    <w:p w14:paraId="75C7FE8F" w14:textId="36AE5FBF" w:rsidR="000446EF" w:rsidRPr="000446EF" w:rsidRDefault="000446EF" w:rsidP="00720AAF">
      <w:pPr>
        <w:tabs>
          <w:tab w:val="left" w:pos="0"/>
        </w:tabs>
        <w:spacing w:line="36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>HONORS</w:t>
      </w:r>
    </w:p>
    <w:p w14:paraId="66BF61BA" w14:textId="2B8FAE01" w:rsidR="0006060A" w:rsidRPr="000446EF" w:rsidRDefault="0006060A" w:rsidP="0006060A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6060A">
        <w:rPr>
          <w:rFonts w:eastAsia="Times New Roman" w:cs="Times New Roman"/>
          <w:b/>
          <w:szCs w:val="20"/>
        </w:rPr>
        <w:t>Allen G. Shenstone Prize in Physic</w:t>
      </w:r>
      <w:r w:rsidR="008D24EF">
        <w:rPr>
          <w:rFonts w:eastAsia="Times New Roman" w:cs="Times New Roman"/>
          <w:b/>
          <w:szCs w:val="20"/>
        </w:rPr>
        <w:t>s</w:t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 w:rsidR="008D24EF"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       June 2017</w:t>
      </w:r>
    </w:p>
    <w:p w14:paraId="571511FB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Princeton University award for excellence in course work and promise in independent research.</w:t>
      </w:r>
    </w:p>
    <w:p w14:paraId="5E5FBC39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2BF283BF" w14:textId="77777777" w:rsidR="0006060A" w:rsidRPr="000446EF" w:rsidRDefault="0006060A" w:rsidP="0006060A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 xml:space="preserve">Manfred Pyka Memorial Prize in Physics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       June 2016</w:t>
      </w:r>
    </w:p>
    <w:p w14:paraId="11B50FEE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Princeton University award for excellence in course work and promise in independent research.</w:t>
      </w:r>
    </w:p>
    <w:p w14:paraId="6A30D342" w14:textId="77777777" w:rsidR="0006060A" w:rsidRPr="000446EF" w:rsidRDefault="0006060A" w:rsidP="0006060A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789132F8" w14:textId="754841BB" w:rsidR="000446EF" w:rsidRPr="000446EF" w:rsidRDefault="000446EF" w:rsidP="000446EF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Goldman Sachs Quant Quest,</w:t>
      </w:r>
      <w:r>
        <w:rPr>
          <w:rFonts w:eastAsia="Times New Roman" w:cs="Times New Roman"/>
          <w:szCs w:val="20"/>
        </w:rPr>
        <w:t xml:space="preserve"> Winning team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      </w:t>
      </w:r>
      <w:r w:rsidRPr="000446EF">
        <w:rPr>
          <w:rFonts w:eastAsia="Times New Roman" w:cs="Times New Roman"/>
          <w:szCs w:val="20"/>
        </w:rPr>
        <w:t>April 2016</w:t>
      </w:r>
    </w:p>
    <w:p w14:paraId="755D3B7E" w14:textId="19C4C215" w:rsidR="000446EF" w:rsidRPr="000446EF" w:rsidRDefault="000446EF" w:rsidP="000446EF">
      <w:pPr>
        <w:spacing w:line="240" w:lineRule="auto"/>
        <w:ind w:left="720" w:right="1170"/>
        <w:rPr>
          <w:rFonts w:eastAsia="Times New Roman" w:cs="Times New Roman"/>
        </w:rPr>
      </w:pPr>
      <w:r w:rsidRPr="000446EF">
        <w:rPr>
          <w:rFonts w:eastAsia="Times New Roman" w:cs="Times New Roman"/>
        </w:rPr>
        <w:t xml:space="preserve">Wrote Python code to create similarity matrix for S&amp;P 500 companies using the text of their Wikipedia articles. </w:t>
      </w:r>
      <w:r>
        <w:rPr>
          <w:rFonts w:eastAsia="Times New Roman" w:cs="Times New Roman"/>
        </w:rPr>
        <w:t>Analyzed</w:t>
      </w:r>
      <w:r w:rsidRPr="000446EF">
        <w:rPr>
          <w:rFonts w:eastAsia="Times New Roman" w:cs="Times New Roman"/>
        </w:rPr>
        <w:t xml:space="preserve"> data using natural language processing.</w:t>
      </w:r>
    </w:p>
    <w:p w14:paraId="1F1EB84D" w14:textId="77777777" w:rsidR="000446EF" w:rsidRPr="000446EF" w:rsidRDefault="000446EF" w:rsidP="000446EF">
      <w:pPr>
        <w:tabs>
          <w:tab w:val="left" w:pos="0"/>
        </w:tabs>
        <w:spacing w:line="240" w:lineRule="auto"/>
        <w:ind w:firstLine="720"/>
        <w:rPr>
          <w:rFonts w:eastAsia="Times New Roman" w:cs="Times New Roman"/>
          <w:szCs w:val="20"/>
        </w:rPr>
      </w:pPr>
    </w:p>
    <w:p w14:paraId="0BB87326" w14:textId="70941BDF" w:rsidR="00F15AB8" w:rsidRPr="000446EF" w:rsidRDefault="00720AAF" w:rsidP="00720AAF">
      <w:pPr>
        <w:tabs>
          <w:tab w:val="left" w:pos="0"/>
        </w:tabs>
        <w:spacing w:line="36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RESEARCH </w:t>
      </w:r>
      <w:r w:rsidR="00F15AB8" w:rsidRPr="000446EF">
        <w:rPr>
          <w:rFonts w:eastAsia="Times New Roman" w:cs="Times New Roman"/>
          <w:b/>
          <w:sz w:val="22"/>
          <w:szCs w:val="20"/>
        </w:rPr>
        <w:t>EXPERIENCE</w:t>
      </w:r>
    </w:p>
    <w:p w14:paraId="4622C4BF" w14:textId="65A9F939" w:rsidR="005E67C7" w:rsidRPr="000446EF" w:rsidRDefault="005E67C7" w:rsidP="005E67C7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Research Assistant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Astrophysics Department, Princeton University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Summer 2017</w:t>
      </w:r>
    </w:p>
    <w:p w14:paraId="3EE2A9EE" w14:textId="18C2EF54" w:rsidR="005E67C7" w:rsidRPr="00EA1BB2" w:rsidRDefault="005E67C7" w:rsidP="005E67C7">
      <w:pPr>
        <w:tabs>
          <w:tab w:val="left" w:pos="0"/>
        </w:tabs>
        <w:spacing w:line="240" w:lineRule="auto"/>
        <w:ind w:left="720" w:right="1170"/>
      </w:pPr>
      <w:r>
        <w:rPr>
          <w:rFonts w:eastAsia="Times New Roman" w:cs="Times New Roman"/>
          <w:szCs w:val="20"/>
        </w:rPr>
        <w:t xml:space="preserve">Worked with Professor James Stone on Athena++, a hydrodynamics simulation code. Extended Athena++ using C++ to include thermal diffusion. Tested the code and the extension using analysis of the Kelvin-Helmholtz </w:t>
      </w:r>
      <w:r w:rsidR="00EA1BB2">
        <w:rPr>
          <w:rFonts w:eastAsia="Times New Roman" w:cs="Times New Roman"/>
          <w:szCs w:val="20"/>
        </w:rPr>
        <w:t>instability.</w:t>
      </w:r>
    </w:p>
    <w:p w14:paraId="189DE16F" w14:textId="77777777" w:rsidR="005E67C7" w:rsidRPr="000446EF" w:rsidRDefault="005E67C7" w:rsidP="005E67C7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6F31D09B" w14:textId="15B909F4" w:rsidR="00F6611E" w:rsidRPr="000446EF" w:rsidRDefault="00F6611E" w:rsidP="00F6611E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Junior Independent Work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 xml:space="preserve">Physics Department, Princeton University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 xml:space="preserve">         Spring 2017</w:t>
      </w:r>
    </w:p>
    <w:p w14:paraId="651CB874" w14:textId="6756CFE5" w:rsidR="00F6611E" w:rsidRPr="0006625D" w:rsidRDefault="00F6611E" w:rsidP="00F6611E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Worked with Professor Herman Verlinde on the spectrum of the SYK model, a small quantum model. Performed matrix calculations using Python to find ground states and entropy of the model.</w:t>
      </w:r>
    </w:p>
    <w:p w14:paraId="19DD1495" w14:textId="77777777" w:rsidR="00F6611E" w:rsidRPr="000446EF" w:rsidRDefault="00F6611E" w:rsidP="00F6611E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516B54D2" w14:textId="3B3AAD62" w:rsidR="00F6611E" w:rsidRPr="000446EF" w:rsidRDefault="00F6611E" w:rsidP="00F6611E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Junior Independent Work</w:t>
      </w:r>
      <w:r w:rsidRPr="000446EF">
        <w:rPr>
          <w:rFonts w:eastAsia="Times New Roman" w:cs="Times New Roman"/>
          <w:b/>
          <w:szCs w:val="20"/>
        </w:rPr>
        <w:t xml:space="preserve">, </w:t>
      </w:r>
      <w:r>
        <w:rPr>
          <w:rFonts w:eastAsia="Times New Roman" w:cs="Times New Roman"/>
          <w:szCs w:val="20"/>
        </w:rPr>
        <w:t>Physics Department, Princeton University</w:t>
      </w:r>
      <w:r w:rsidRPr="000446EF">
        <w:rPr>
          <w:rFonts w:eastAsia="Times New Roman" w:cs="Times New Roman"/>
          <w:szCs w:val="20"/>
        </w:rPr>
        <w:t xml:space="preserve">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</w:t>
      </w:r>
      <w:r>
        <w:rPr>
          <w:rFonts w:eastAsia="Times New Roman" w:cs="Times New Roman"/>
          <w:szCs w:val="20"/>
        </w:rPr>
        <w:tab/>
      </w:r>
      <w:r>
        <w:rPr>
          <w:rFonts w:eastAsia="Times New Roman" w:cs="Times New Roman"/>
          <w:szCs w:val="20"/>
        </w:rPr>
        <w:tab/>
        <w:t>Fall 2016</w:t>
      </w:r>
    </w:p>
    <w:p w14:paraId="1DA1DB13" w14:textId="77777777" w:rsidR="00F6611E" w:rsidRPr="0006625D" w:rsidRDefault="00F6611E" w:rsidP="00F6611E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Worked with Professor Suzanne Staggs on methods of determining sources of B-mode polarization in the Cosmic Microwave Background. Wrote code in Python to analyze data generated algorithmically with the scientific computing package CAMB. Differentiated between magnetic and other sources.</w:t>
      </w:r>
    </w:p>
    <w:p w14:paraId="655E391F" w14:textId="77777777" w:rsidR="00F6611E" w:rsidRPr="000446EF" w:rsidRDefault="00F6611E" w:rsidP="00F6611E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0DFBCA9E" w14:textId="77777777" w:rsidR="0006625D" w:rsidRPr="000446EF" w:rsidRDefault="0006625D" w:rsidP="0006625D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 xml:space="preserve">Research Assistant, </w:t>
      </w:r>
      <w:r w:rsidRPr="000446EF">
        <w:rPr>
          <w:rFonts w:eastAsia="Times New Roman" w:cs="Times New Roman"/>
          <w:szCs w:val="20"/>
        </w:rPr>
        <w:t xml:space="preserve">Data-Intensive Computing REU, Clemson University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Summer 2016</w:t>
      </w:r>
    </w:p>
    <w:p w14:paraId="0F98D443" w14:textId="7CFE62D7" w:rsidR="0006625D" w:rsidRPr="0006625D" w:rsidRDefault="0006625D" w:rsidP="0006625D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6625D">
        <w:rPr>
          <w:rFonts w:eastAsia="Times New Roman" w:cs="Times New Roman"/>
          <w:szCs w:val="20"/>
        </w:rPr>
        <w:t>National Science Foundation funded program for undergraduates in data-intensive computing.</w:t>
      </w:r>
      <w:r>
        <w:rPr>
          <w:rFonts w:eastAsia="Times New Roman" w:cs="Times New Roman"/>
          <w:szCs w:val="20"/>
        </w:rPr>
        <w:t xml:space="preserve"> </w:t>
      </w:r>
      <w:r w:rsidRPr="0006625D">
        <w:rPr>
          <w:rFonts w:eastAsia="Times New Roman" w:cs="Times New Roman"/>
          <w:szCs w:val="20"/>
        </w:rPr>
        <w:t>Worked in the PERSIST lab</w:t>
      </w:r>
      <w:r w:rsidR="005E67C7">
        <w:rPr>
          <w:rFonts w:eastAsia="Times New Roman" w:cs="Times New Roman"/>
          <w:szCs w:val="20"/>
        </w:rPr>
        <w:t xml:space="preserve">, focusing on embedded systems </w:t>
      </w:r>
      <w:r w:rsidRPr="0006625D">
        <w:rPr>
          <w:rFonts w:eastAsia="Times New Roman" w:cs="Times New Roman"/>
          <w:szCs w:val="20"/>
        </w:rPr>
        <w:t>and small computational devices.</w:t>
      </w:r>
      <w:r>
        <w:rPr>
          <w:rFonts w:eastAsia="Times New Roman" w:cs="Times New Roman"/>
          <w:szCs w:val="20"/>
        </w:rPr>
        <w:t xml:space="preserve"> </w:t>
      </w:r>
      <w:r w:rsidRPr="0006625D">
        <w:rPr>
          <w:rFonts w:eastAsia="Times New Roman" w:cs="Times New Roman"/>
          <w:szCs w:val="20"/>
        </w:rPr>
        <w:t>Extended a Java-based hardware simulator to make use of recorded natural conditions.</w:t>
      </w:r>
    </w:p>
    <w:p w14:paraId="7513BF0A" w14:textId="77777777" w:rsidR="0006625D" w:rsidRPr="000446EF" w:rsidRDefault="0006625D" w:rsidP="0006625D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3D741F87" w14:textId="5EA5F60B" w:rsidR="00720AAF" w:rsidRPr="000446EF" w:rsidRDefault="00720AAF" w:rsidP="00720AAF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b/>
          <w:szCs w:val="20"/>
        </w:rPr>
        <w:t>Research Assistant,</w:t>
      </w:r>
      <w:r w:rsidRPr="000446EF">
        <w:rPr>
          <w:rFonts w:eastAsia="Times New Roman" w:cs="Times New Roman"/>
          <w:szCs w:val="20"/>
        </w:rPr>
        <w:t xml:space="preserve"> Physical Chemistry Department, University of Wisconsin, Milwaukee </w:t>
      </w:r>
      <w:r w:rsidRPr="000446EF">
        <w:rPr>
          <w:rFonts w:eastAsia="Times New Roman" w:cs="Times New Roman"/>
          <w:szCs w:val="20"/>
        </w:rPr>
        <w:tab/>
      </w:r>
      <w:r w:rsidRPr="000446EF">
        <w:rPr>
          <w:rFonts w:eastAsia="Times New Roman" w:cs="Times New Roman"/>
          <w:szCs w:val="20"/>
        </w:rPr>
        <w:tab/>
        <w:t xml:space="preserve">      Summer 2015</w:t>
      </w:r>
    </w:p>
    <w:p w14:paraId="08A368B6" w14:textId="34439958" w:rsidR="008F2D03" w:rsidRPr="0006625D" w:rsidRDefault="0077707C" w:rsidP="0006625D">
      <w:pPr>
        <w:tabs>
          <w:tab w:val="left" w:pos="0"/>
        </w:tabs>
        <w:spacing w:line="240" w:lineRule="auto"/>
        <w:ind w:left="720" w:right="1170"/>
        <w:rPr>
          <w:rFonts w:eastAsia="Times New Roman" w:cs="Times New Roman"/>
          <w:szCs w:val="20"/>
        </w:rPr>
      </w:pPr>
      <w:r w:rsidRPr="0006625D">
        <w:rPr>
          <w:rFonts w:eastAsia="Times New Roman" w:cs="Times New Roman"/>
          <w:szCs w:val="20"/>
        </w:rPr>
        <w:t>Participated in research group’s weekly meetings</w:t>
      </w:r>
      <w:r w:rsidR="000446EF" w:rsidRPr="0006625D">
        <w:rPr>
          <w:rFonts w:eastAsia="Times New Roman" w:cs="Times New Roman"/>
          <w:szCs w:val="20"/>
        </w:rPr>
        <w:t xml:space="preserve"> discussing</w:t>
      </w:r>
      <w:r w:rsidR="00F16D7E" w:rsidRPr="0006625D">
        <w:rPr>
          <w:rFonts w:eastAsia="Times New Roman" w:cs="Times New Roman"/>
          <w:szCs w:val="20"/>
        </w:rPr>
        <w:t xml:space="preserve"> </w:t>
      </w:r>
      <w:r w:rsidR="000446EF" w:rsidRPr="0006625D">
        <w:rPr>
          <w:rFonts w:eastAsia="Times New Roman" w:cs="Times New Roman"/>
          <w:szCs w:val="20"/>
        </w:rPr>
        <w:t>experiments to measure</w:t>
      </w:r>
      <w:r w:rsidR="00F16D7E" w:rsidRPr="0006625D">
        <w:rPr>
          <w:rFonts w:eastAsia="Times New Roman" w:cs="Times New Roman"/>
          <w:szCs w:val="20"/>
        </w:rPr>
        <w:t xml:space="preserve"> internal electric fields </w:t>
      </w:r>
      <w:r w:rsidR="00AE43B4" w:rsidRPr="0006625D">
        <w:rPr>
          <w:rFonts w:eastAsia="Times New Roman" w:cs="Times New Roman"/>
          <w:szCs w:val="20"/>
        </w:rPr>
        <w:t xml:space="preserve">in the Heme group </w:t>
      </w:r>
      <w:r w:rsidR="00F16D7E" w:rsidRPr="0006625D">
        <w:rPr>
          <w:rFonts w:eastAsia="Times New Roman" w:cs="Times New Roman"/>
          <w:szCs w:val="20"/>
        </w:rPr>
        <w:t>through the Stark Effect.</w:t>
      </w:r>
      <w:r w:rsidRPr="0006625D">
        <w:rPr>
          <w:rFonts w:eastAsia="Times New Roman" w:cs="Times New Roman"/>
          <w:szCs w:val="20"/>
        </w:rPr>
        <w:t xml:space="preserve"> </w:t>
      </w:r>
      <w:r w:rsidR="00E67C52" w:rsidRPr="0006625D">
        <w:rPr>
          <w:rFonts w:eastAsia="Times New Roman" w:cs="Times New Roman"/>
          <w:szCs w:val="20"/>
        </w:rPr>
        <w:t xml:space="preserve">Worked </w:t>
      </w:r>
      <w:r w:rsidR="00B27A92" w:rsidRPr="0006625D">
        <w:rPr>
          <w:rFonts w:eastAsia="Times New Roman" w:cs="Times New Roman"/>
          <w:szCs w:val="20"/>
        </w:rPr>
        <w:t xml:space="preserve">independently on a </w:t>
      </w:r>
      <w:r w:rsidR="00E67C52" w:rsidRPr="0006625D">
        <w:rPr>
          <w:rFonts w:eastAsia="Times New Roman" w:cs="Times New Roman"/>
          <w:szCs w:val="20"/>
        </w:rPr>
        <w:t>Matlab p</w:t>
      </w:r>
      <w:r w:rsidR="00B27A92" w:rsidRPr="0006625D">
        <w:rPr>
          <w:rFonts w:eastAsia="Times New Roman" w:cs="Times New Roman"/>
          <w:szCs w:val="20"/>
        </w:rPr>
        <w:t>rogram to analyze spec</w:t>
      </w:r>
      <w:r w:rsidR="00490397" w:rsidRPr="0006625D">
        <w:rPr>
          <w:rFonts w:eastAsia="Times New Roman" w:cs="Times New Roman"/>
          <w:szCs w:val="20"/>
        </w:rPr>
        <w:t>tral data from the Stark experiment.</w:t>
      </w:r>
    </w:p>
    <w:p w14:paraId="469451DD" w14:textId="19E07013" w:rsidR="009B14CD" w:rsidRPr="000446EF" w:rsidRDefault="009B14CD" w:rsidP="009B14CD">
      <w:pPr>
        <w:tabs>
          <w:tab w:val="left" w:pos="0"/>
        </w:tabs>
        <w:spacing w:line="240" w:lineRule="auto"/>
        <w:ind w:right="1170"/>
        <w:rPr>
          <w:rFonts w:eastAsia="Times New Roman" w:cs="Times New Roman"/>
          <w:szCs w:val="20"/>
        </w:rPr>
      </w:pPr>
    </w:p>
    <w:p w14:paraId="0DE39D0B" w14:textId="77777777" w:rsidR="008F2D03" w:rsidRPr="000446EF" w:rsidRDefault="00F15AB8" w:rsidP="00F15AB8">
      <w:pPr>
        <w:spacing w:line="240" w:lineRule="auto"/>
        <w:ind w:right="810"/>
        <w:rPr>
          <w:rFonts w:eastAsia="Times New Roman" w:cs="Times New Roman"/>
          <w:b/>
          <w:sz w:val="22"/>
          <w:szCs w:val="20"/>
        </w:rPr>
      </w:pPr>
      <w:r w:rsidRPr="000446EF">
        <w:rPr>
          <w:rFonts w:eastAsia="Times New Roman" w:cs="Times New Roman"/>
          <w:b/>
          <w:sz w:val="22"/>
          <w:szCs w:val="20"/>
        </w:rPr>
        <w:t xml:space="preserve">SKILLS </w:t>
      </w:r>
      <w:r w:rsidRPr="000446EF">
        <w:rPr>
          <w:rFonts w:eastAsia="Times New Roman" w:cs="Times New Roman"/>
          <w:b/>
          <w:sz w:val="22"/>
          <w:szCs w:val="20"/>
        </w:rPr>
        <w:tab/>
        <w:t xml:space="preserve">       </w:t>
      </w:r>
    </w:p>
    <w:p w14:paraId="699D58ED" w14:textId="085B137D" w:rsidR="008F2D03" w:rsidRPr="000446EF" w:rsidRDefault="00F15AB8" w:rsidP="0006625D">
      <w:pPr>
        <w:pStyle w:val="ListParagraph"/>
        <w:spacing w:line="240" w:lineRule="auto"/>
        <w:ind w:right="81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>Computer: Java, C, Mathematica, Matlab, LaTeX</w:t>
      </w:r>
      <w:r w:rsidR="0006625D">
        <w:rPr>
          <w:rFonts w:eastAsia="Times New Roman" w:cs="Times New Roman"/>
          <w:szCs w:val="20"/>
        </w:rPr>
        <w:t>, Python</w:t>
      </w:r>
    </w:p>
    <w:p w14:paraId="760EC7E0" w14:textId="13680A94" w:rsidR="004A5E6F" w:rsidRPr="000446EF" w:rsidRDefault="00F15AB8" w:rsidP="00F51DA8">
      <w:pPr>
        <w:pStyle w:val="ListParagraph"/>
        <w:spacing w:line="240" w:lineRule="auto"/>
        <w:ind w:right="810"/>
        <w:rPr>
          <w:rFonts w:eastAsia="Times New Roman" w:cs="Times New Roman"/>
          <w:szCs w:val="20"/>
        </w:rPr>
      </w:pPr>
      <w:r w:rsidRPr="000446EF">
        <w:rPr>
          <w:rFonts w:eastAsia="Times New Roman" w:cs="Times New Roman"/>
          <w:szCs w:val="20"/>
        </w:rPr>
        <w:t xml:space="preserve">Language: </w:t>
      </w:r>
      <w:r w:rsidR="0006625D">
        <w:rPr>
          <w:rFonts w:eastAsia="Times New Roman" w:cs="Times New Roman"/>
          <w:szCs w:val="20"/>
        </w:rPr>
        <w:t>Working proficiency in</w:t>
      </w:r>
      <w:r w:rsidR="004A5E6F" w:rsidRPr="000446EF">
        <w:rPr>
          <w:rFonts w:eastAsia="Times New Roman" w:cs="Times New Roman"/>
          <w:szCs w:val="20"/>
        </w:rPr>
        <w:t xml:space="preserve"> writing and speaking </w:t>
      </w:r>
      <w:r w:rsidR="004A1CD6" w:rsidRPr="000446EF">
        <w:rPr>
          <w:rFonts w:eastAsia="Times New Roman" w:cs="Times New Roman"/>
          <w:szCs w:val="20"/>
        </w:rPr>
        <w:t>Spanish</w:t>
      </w:r>
    </w:p>
    <w:p w14:paraId="05235DD8" w14:textId="77777777" w:rsidR="00E67C52" w:rsidRPr="000446EF" w:rsidRDefault="00E67C52" w:rsidP="00E67C52">
      <w:pPr>
        <w:spacing w:line="240" w:lineRule="auto"/>
        <w:ind w:right="810"/>
        <w:rPr>
          <w:rFonts w:eastAsia="Times New Roman" w:cs="Times New Roman"/>
          <w:szCs w:val="20"/>
        </w:rPr>
      </w:pPr>
    </w:p>
    <w:p w14:paraId="36FF87B8" w14:textId="03111574" w:rsidR="00E67C52" w:rsidRPr="000446EF" w:rsidRDefault="00E67C52" w:rsidP="00E67C52">
      <w:pPr>
        <w:spacing w:line="360" w:lineRule="auto"/>
        <w:ind w:right="810"/>
        <w:rPr>
          <w:rFonts w:eastAsia="Times New Roman" w:cs="Times New Roman"/>
          <w:b/>
          <w:sz w:val="22"/>
        </w:rPr>
      </w:pPr>
      <w:r w:rsidRPr="000446EF">
        <w:rPr>
          <w:rFonts w:eastAsia="Times New Roman" w:cs="Times New Roman"/>
          <w:b/>
          <w:sz w:val="22"/>
        </w:rPr>
        <w:t>ACTIVITIES</w:t>
      </w:r>
    </w:p>
    <w:p w14:paraId="6B5360D9" w14:textId="2C9DD39C" w:rsidR="00060EF7" w:rsidRPr="00060EF7" w:rsidRDefault="00060EF7" w:rsidP="006324B8">
      <w:pPr>
        <w:tabs>
          <w:tab w:val="left" w:pos="0"/>
        </w:tabs>
        <w:spacing w:line="240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b/>
          <w:szCs w:val="20"/>
        </w:rPr>
        <w:t>Tutor for Sophomore-level Physics and Computer Science courses</w:t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b/>
          <w:szCs w:val="20"/>
        </w:rPr>
        <w:tab/>
      </w:r>
      <w:r>
        <w:rPr>
          <w:rFonts w:eastAsia="Times New Roman" w:cs="Times New Roman"/>
          <w:szCs w:val="20"/>
        </w:rPr>
        <w:t>Fall 2017</w:t>
      </w:r>
      <w:bookmarkStart w:id="0" w:name="_GoBack"/>
      <w:bookmarkEnd w:id="0"/>
    </w:p>
    <w:p w14:paraId="29FC5AB2" w14:textId="15CEDB61" w:rsidR="0006625D" w:rsidRPr="000446EF" w:rsidRDefault="006324B8" w:rsidP="006324B8">
      <w:pPr>
        <w:tabs>
          <w:tab w:val="left" w:pos="0"/>
        </w:tabs>
        <w:spacing w:line="240" w:lineRule="auto"/>
        <w:rPr>
          <w:rFonts w:eastAsia="Times New Roman" w:cs="Times New Roman"/>
        </w:rPr>
      </w:pPr>
      <w:r w:rsidRPr="000446EF">
        <w:rPr>
          <w:rFonts w:eastAsia="Times New Roman" w:cs="Times New Roman"/>
          <w:b/>
          <w:szCs w:val="20"/>
        </w:rPr>
        <w:t>Princeton Varsity Men’s Cross Country, Indoor and Outdoor Track teams,</w:t>
      </w:r>
      <w:r w:rsidRPr="000446EF">
        <w:rPr>
          <w:rFonts w:eastAsia="Times New Roman" w:cs="Times New Roman"/>
          <w:szCs w:val="20"/>
        </w:rPr>
        <w:t xml:space="preserve"> Member     </w:t>
      </w:r>
      <w:r w:rsidR="00CF5EE5">
        <w:rPr>
          <w:rFonts w:eastAsia="Times New Roman" w:cs="Times New Roman"/>
          <w:szCs w:val="20"/>
        </w:rPr>
        <w:t xml:space="preserve">                             </w:t>
      </w:r>
      <w:r w:rsidR="00E67C52" w:rsidRPr="000446EF">
        <w:rPr>
          <w:rFonts w:eastAsia="Times New Roman" w:cs="Times New Roman"/>
        </w:rPr>
        <w:t>Fall 2014-</w:t>
      </w:r>
      <w:r w:rsidR="00CF5EE5">
        <w:rPr>
          <w:rFonts w:eastAsia="Times New Roman" w:cs="Times New Roman"/>
        </w:rPr>
        <w:t>Fall 2016</w:t>
      </w:r>
    </w:p>
    <w:sectPr w:rsidR="0006625D" w:rsidRPr="000446EF" w:rsidSect="00A866E4">
      <w:type w:val="continuous"/>
      <w:pgSz w:w="12240" w:h="15840"/>
      <w:pgMar w:top="540" w:right="630" w:bottom="630" w:left="720" w:header="5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7B9A8" w14:textId="77777777" w:rsidR="00AF01D1" w:rsidRDefault="00AF01D1">
      <w:pPr>
        <w:spacing w:line="240" w:lineRule="auto"/>
      </w:pPr>
      <w:r>
        <w:separator/>
      </w:r>
    </w:p>
  </w:endnote>
  <w:endnote w:type="continuationSeparator" w:id="0">
    <w:p w14:paraId="3F990C04" w14:textId="77777777" w:rsidR="00AF01D1" w:rsidRDefault="00AF0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B8199E" w14:textId="77777777" w:rsidR="00AF01D1" w:rsidRDefault="00AF01D1">
      <w:pPr>
        <w:spacing w:line="240" w:lineRule="auto"/>
      </w:pPr>
      <w:r>
        <w:separator/>
      </w:r>
    </w:p>
  </w:footnote>
  <w:footnote w:type="continuationSeparator" w:id="0">
    <w:p w14:paraId="45B70BA7" w14:textId="77777777" w:rsidR="00AF01D1" w:rsidRDefault="00AF01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AFA80" w14:textId="686A75F5" w:rsidR="00AF01D1" w:rsidRDefault="00AF01D1" w:rsidP="00CC52FB">
    <w:pPr>
      <w:pStyle w:val="ContactDetails"/>
      <w:spacing w:before="0" w:after="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11829"/>
    <w:multiLevelType w:val="hybridMultilevel"/>
    <w:tmpl w:val="00E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60F05"/>
    <w:multiLevelType w:val="hybridMultilevel"/>
    <w:tmpl w:val="D10C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57DAB"/>
    <w:multiLevelType w:val="hybridMultilevel"/>
    <w:tmpl w:val="C64AB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9B7957"/>
    <w:multiLevelType w:val="hybridMultilevel"/>
    <w:tmpl w:val="76785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1701D3C"/>
    <w:multiLevelType w:val="hybridMultilevel"/>
    <w:tmpl w:val="8B9ED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F0490C"/>
    <w:multiLevelType w:val="hybridMultilevel"/>
    <w:tmpl w:val="0D48CE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68490E"/>
    <w:multiLevelType w:val="hybridMultilevel"/>
    <w:tmpl w:val="2FC4DC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3A379CD"/>
    <w:multiLevelType w:val="hybridMultilevel"/>
    <w:tmpl w:val="E650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790744"/>
    <w:multiLevelType w:val="hybridMultilevel"/>
    <w:tmpl w:val="F03C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D01DB2"/>
    <w:multiLevelType w:val="hybridMultilevel"/>
    <w:tmpl w:val="C2DCF0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D6529D"/>
    <w:multiLevelType w:val="hybridMultilevel"/>
    <w:tmpl w:val="222EB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357D9E"/>
    <w:multiLevelType w:val="hybridMultilevel"/>
    <w:tmpl w:val="BEF4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81BB4"/>
    <w:multiLevelType w:val="hybridMultilevel"/>
    <w:tmpl w:val="1A128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F3BC6"/>
    <w:multiLevelType w:val="hybridMultilevel"/>
    <w:tmpl w:val="A1B2C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CE5183"/>
    <w:multiLevelType w:val="hybridMultilevel"/>
    <w:tmpl w:val="89589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A84137"/>
    <w:multiLevelType w:val="hybridMultilevel"/>
    <w:tmpl w:val="5B707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6E630BB"/>
    <w:multiLevelType w:val="hybridMultilevel"/>
    <w:tmpl w:val="422C1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7019D"/>
    <w:multiLevelType w:val="hybridMultilevel"/>
    <w:tmpl w:val="0234D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4"/>
  </w:num>
  <w:num w:numId="12">
    <w:abstractNumId w:val="18"/>
  </w:num>
  <w:num w:numId="13">
    <w:abstractNumId w:val="21"/>
  </w:num>
  <w:num w:numId="14">
    <w:abstractNumId w:val="16"/>
  </w:num>
  <w:num w:numId="15">
    <w:abstractNumId w:val="25"/>
  </w:num>
  <w:num w:numId="16">
    <w:abstractNumId w:val="27"/>
  </w:num>
  <w:num w:numId="17">
    <w:abstractNumId w:val="20"/>
  </w:num>
  <w:num w:numId="18">
    <w:abstractNumId w:val="19"/>
  </w:num>
  <w:num w:numId="19">
    <w:abstractNumId w:val="17"/>
  </w:num>
  <w:num w:numId="20">
    <w:abstractNumId w:val="12"/>
  </w:num>
  <w:num w:numId="21">
    <w:abstractNumId w:val="23"/>
  </w:num>
  <w:num w:numId="22">
    <w:abstractNumId w:val="26"/>
  </w:num>
  <w:num w:numId="23">
    <w:abstractNumId w:val="13"/>
  </w:num>
  <w:num w:numId="24">
    <w:abstractNumId w:val="15"/>
  </w:num>
  <w:num w:numId="25">
    <w:abstractNumId w:val="10"/>
  </w:num>
  <w:num w:numId="26">
    <w:abstractNumId w:val="22"/>
  </w:num>
  <w:num w:numId="27">
    <w:abstractNumId w:val="1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62AD0"/>
    <w:rsid w:val="000446EF"/>
    <w:rsid w:val="0006060A"/>
    <w:rsid w:val="00060EF7"/>
    <w:rsid w:val="0006625D"/>
    <w:rsid w:val="000B1066"/>
    <w:rsid w:val="000B7D06"/>
    <w:rsid w:val="00115995"/>
    <w:rsid w:val="00122950"/>
    <w:rsid w:val="00133017"/>
    <w:rsid w:val="00145767"/>
    <w:rsid w:val="00146310"/>
    <w:rsid w:val="00162C2F"/>
    <w:rsid w:val="00175374"/>
    <w:rsid w:val="00180692"/>
    <w:rsid w:val="001837FF"/>
    <w:rsid w:val="001A3DF0"/>
    <w:rsid w:val="001E116A"/>
    <w:rsid w:val="002420B1"/>
    <w:rsid w:val="0025062E"/>
    <w:rsid w:val="00255964"/>
    <w:rsid w:val="002B2339"/>
    <w:rsid w:val="00301546"/>
    <w:rsid w:val="00323276"/>
    <w:rsid w:val="00361852"/>
    <w:rsid w:val="00392520"/>
    <w:rsid w:val="003C7477"/>
    <w:rsid w:val="003F6CB5"/>
    <w:rsid w:val="00402B8C"/>
    <w:rsid w:val="004445D2"/>
    <w:rsid w:val="00490397"/>
    <w:rsid w:val="004A1CD6"/>
    <w:rsid w:val="004A5E6F"/>
    <w:rsid w:val="004B2E02"/>
    <w:rsid w:val="004F4F92"/>
    <w:rsid w:val="00516F42"/>
    <w:rsid w:val="005666D5"/>
    <w:rsid w:val="005709CB"/>
    <w:rsid w:val="00574000"/>
    <w:rsid w:val="005D6CAE"/>
    <w:rsid w:val="005E67C7"/>
    <w:rsid w:val="005F7EC7"/>
    <w:rsid w:val="006050FB"/>
    <w:rsid w:val="006324B8"/>
    <w:rsid w:val="00635811"/>
    <w:rsid w:val="00644838"/>
    <w:rsid w:val="006554F6"/>
    <w:rsid w:val="00666DB0"/>
    <w:rsid w:val="006B718E"/>
    <w:rsid w:val="006C164E"/>
    <w:rsid w:val="006D743C"/>
    <w:rsid w:val="00720AAF"/>
    <w:rsid w:val="00774D41"/>
    <w:rsid w:val="0077707C"/>
    <w:rsid w:val="007A03D5"/>
    <w:rsid w:val="007C632F"/>
    <w:rsid w:val="007E50A7"/>
    <w:rsid w:val="007E5297"/>
    <w:rsid w:val="008203F1"/>
    <w:rsid w:val="00851DFF"/>
    <w:rsid w:val="008B0849"/>
    <w:rsid w:val="008C503B"/>
    <w:rsid w:val="008D1A49"/>
    <w:rsid w:val="008D24EF"/>
    <w:rsid w:val="008E0DDF"/>
    <w:rsid w:val="008F26AA"/>
    <w:rsid w:val="008F2D03"/>
    <w:rsid w:val="00916ADD"/>
    <w:rsid w:val="009448D8"/>
    <w:rsid w:val="00963A85"/>
    <w:rsid w:val="00987E0C"/>
    <w:rsid w:val="00995EAB"/>
    <w:rsid w:val="009B14CD"/>
    <w:rsid w:val="009C4D59"/>
    <w:rsid w:val="00A075B3"/>
    <w:rsid w:val="00A56EFC"/>
    <w:rsid w:val="00A74B17"/>
    <w:rsid w:val="00A866E4"/>
    <w:rsid w:val="00A94633"/>
    <w:rsid w:val="00AE43B4"/>
    <w:rsid w:val="00AF01D1"/>
    <w:rsid w:val="00AF1CAC"/>
    <w:rsid w:val="00B00AA6"/>
    <w:rsid w:val="00B27A92"/>
    <w:rsid w:val="00B35895"/>
    <w:rsid w:val="00B83FED"/>
    <w:rsid w:val="00BE4B14"/>
    <w:rsid w:val="00BF2A2C"/>
    <w:rsid w:val="00C42CCB"/>
    <w:rsid w:val="00C47631"/>
    <w:rsid w:val="00C747FF"/>
    <w:rsid w:val="00C8059C"/>
    <w:rsid w:val="00C95D7A"/>
    <w:rsid w:val="00CC52FB"/>
    <w:rsid w:val="00CF5CE9"/>
    <w:rsid w:val="00CF5EE5"/>
    <w:rsid w:val="00D35B58"/>
    <w:rsid w:val="00D441C4"/>
    <w:rsid w:val="00DA09BE"/>
    <w:rsid w:val="00DB2300"/>
    <w:rsid w:val="00DD2296"/>
    <w:rsid w:val="00E62AD0"/>
    <w:rsid w:val="00E67C52"/>
    <w:rsid w:val="00E76729"/>
    <w:rsid w:val="00EA1BB2"/>
    <w:rsid w:val="00EB2E88"/>
    <w:rsid w:val="00EB5374"/>
    <w:rsid w:val="00EF662A"/>
    <w:rsid w:val="00F15AB8"/>
    <w:rsid w:val="00F16D7E"/>
    <w:rsid w:val="00F35208"/>
    <w:rsid w:val="00F51DA8"/>
    <w:rsid w:val="00F6611E"/>
    <w:rsid w:val="00F92B37"/>
    <w:rsid w:val="00FD75A1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D71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52F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4E"/>
    <w:rPr>
      <w:color w:val="68135E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CC52FB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164E"/>
    <w:rPr>
      <w:color w:val="6813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Resumes:Simple%20Resume.dotx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 Resume.dotx</Template>
  <TotalTime>47</TotalTime>
  <Pages>1</Pages>
  <Words>480</Words>
  <Characters>2736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3210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Holan</dc:creator>
  <cp:keywords/>
  <dc:description/>
  <cp:lastModifiedBy>Charles Stahl</cp:lastModifiedBy>
  <cp:revision>8</cp:revision>
  <cp:lastPrinted>2017-09-29T14:51:00Z</cp:lastPrinted>
  <dcterms:created xsi:type="dcterms:W3CDTF">2017-09-29T14:51:00Z</dcterms:created>
  <dcterms:modified xsi:type="dcterms:W3CDTF">2017-12-14T04:38:00Z</dcterms:modified>
  <cp:category/>
</cp:coreProperties>
</file>